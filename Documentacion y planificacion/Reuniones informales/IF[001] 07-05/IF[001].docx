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8B" w:rsidRPr="00CD4180" w:rsidRDefault="003E608E" w:rsidP="00A1418B">
      <w:pPr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AC6CE4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15:color w:val="FFFFFF"/>
                                  <w:date w:fullDate="2019-05-07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EF3BA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7/5/2019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CD4180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Método</w:t>
                                  </w:r>
                                  <w:r w:rsidR="003E608E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:</w:t>
                                  </w:r>
                                </w:p>
                                <w:p w:rsidR="003E608E" w:rsidRPr="00CB38A1" w:rsidRDefault="00EF3BA4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Via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Discord</w:t>
                                  </w:r>
                                  <w:proofErr w:type="spellEnd"/>
                                </w:p>
                              </w:sdtContent>
                            </w:sdt>
                            <w:p w:rsidR="00CD4180" w:rsidRDefault="00CD4180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Leonardo </w:t>
                                  </w:r>
                                  <w:proofErr w:type="spellStart"/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Couto</w:t>
                                  </w:r>
                                  <w:proofErr w:type="spellEnd"/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AC6CE4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sdtContent>
                              </w:sdt>
                            </w:p>
                            <w:p w:rsidR="00CB38A1" w:rsidRPr="00CB38A1" w:rsidRDefault="00CB38A1" w:rsidP="00EF3BA4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D4180" w:rsidRDefault="00CD4180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 xml:space="preserve"> </w:t>
                              </w:r>
                              <w:r w:rsidRPr="00CD418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92"/>
                                  <w:szCs w:val="92"/>
                                </w:rPr>
                                <w:t>INFORMAL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EF3BA4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IF[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1" o:spid="_x0000_s1026" style="position:absolute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RYocUA&#10;AADcAAAADwAAAGRycy9kb3ducmV2LnhtbESPQWvCQBSE7wX/w/KE3urGCFaiq4ggSCmCUQ/eHtln&#10;Npp9G7LbmPbXu4VCj8PMfMMsVr2tRUetrxwrGI8SEMSF0xWXCk7H7dsMhA/IGmvHpOCbPKyWg5cF&#10;Zto9+EBdHkoRIewzVGBCaDIpfWHIoh+5hjh6V9daDFG2pdQtPiLc1jJNkqm0WHFcMNjQxlBxz7+s&#10;go/b+yQ33br7mezpbNz587LdeKVeh/16DiJQH/7Df+2dVpAmKf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JFihxQAAANwAAAAPAAAAAAAAAAAAAAAAAJgCAABkcnMv&#10;ZG93bnJldi54bWxQSwUGAAAAAAQABAD1AAAAigM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k8YA&#10;AADcAAAADwAAAGRycy9kb3ducmV2LnhtbESPT2vCQBTE74LfYXmCl6IbLRSNriKKUOoh/kM8PrLP&#10;JJh9G7JrTPvpu4WCx2FmfsPMl60pRUO1KywrGA0jEMSp1QVnCs6n7WACwnlkjaVlUvBNDpaLbmeO&#10;sbZPPlBz9JkIEHYxKsi9r2IpXZqTQTe0FXHwbrY26IOsM6lrfAa4KeU4ij6kwYLDQo4VrXNK78eH&#10;UfCWrLfJ5rprLubkfpJqut81Xyul+r12NQPhqfWv8H/7UysYR+/wdyYc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Ypk8YAAADcAAAADwAAAAAAAAAAAAAAAACYAgAAZHJz&#10;L2Rvd25yZXYueG1sUEsFBgAAAAAEAAQA9QAAAIsD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AC6CE4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5-07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EF3BA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7/5/2019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CD4180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Método</w:t>
                            </w:r>
                            <w:r w:rsidR="003E608E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:</w:t>
                            </w:r>
                          </w:p>
                          <w:p w:rsidR="003E608E" w:rsidRPr="00CB38A1" w:rsidRDefault="00EF3BA4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Via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Discord</w:t>
                            </w:r>
                            <w:proofErr w:type="spellEnd"/>
                          </w:p>
                        </w:sdtContent>
                      </w:sdt>
                      <w:p w:rsidR="00CD4180" w:rsidRDefault="00CD4180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</w:pPr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Leonardo </w:t>
                            </w:r>
                            <w:proofErr w:type="spellStart"/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Couto</w:t>
                            </w:r>
                            <w:proofErr w:type="spellEnd"/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AC6CE4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sdtContent>
                        </w:sdt>
                      </w:p>
                      <w:p w:rsidR="00CB38A1" w:rsidRPr="00CB38A1" w:rsidRDefault="00CB38A1" w:rsidP="00EF3BA4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D4180" w:rsidRDefault="00CD4180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 xml:space="preserve"> </w:t>
                        </w:r>
                        <w:r w:rsidRPr="00CD4180">
                          <w:rPr>
                            <w:rFonts w:ascii="Times New Roman" w:hAnsi="Times New Roman" w:cs="Times New Roman"/>
                            <w:color w:val="FFFFFF" w:themeColor="background1"/>
                            <w:sz w:val="92"/>
                            <w:szCs w:val="92"/>
                          </w:rPr>
                          <w:t>INFORMAL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KnSsIA&#10;AADcAAAADwAAAGRycy9kb3ducmV2LnhtbESPQWvCQBSE7wX/w/IEb3UTaaRE1yAtbb02euntkX0m&#10;wezbsPuq8d93C4Ueh5n5htlWkxvUlULsPRvIlxko4sbbnlsDp+Pb4zOoKMgWB89k4E4Rqt3sYYul&#10;9Tf+pGstrUoQjiUa6ETGUuvYdOQwLv1InLyzDw4lydBqG/CW4G7Qqyxba4c9p4UOR3rpqLnU386A&#10;vMf8UJzkYx2+itfC1poCaWMW82m/ASU0yX/4r32wBlbZE/yeSUdA7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qdKwgAAANwAAAAPAAAAAAAAAAAAAAAAAJgCAABkcnMvZG93&#10;bnJldi54bWxQSwUGAAAAAAQABAD1AAAAhwMAAAAA&#10;" fillcolor="white [3212]" stroked="f" strokeweight=".5pt">
                  <v:textbox inset=",7.2pt,,7.2pt">
                    <w:txbxContent>
                      <w:p w:rsidR="00854316" w:rsidRPr="00854316" w:rsidRDefault="00EF3BA4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IF[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41CDD" w:rsidRPr="00A1418B">
        <w:rPr>
          <w:rFonts w:ascii="Times New Roman" w:hAnsi="Times New Roman" w:cs="Times New Roman"/>
          <w:sz w:val="40"/>
        </w:rPr>
        <w:br w:type="page"/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headerReference w:type="even" r:id="rId8"/>
          <w:headerReference w:type="default" r:id="rId9"/>
          <w:footerReference w:type="default" r:id="rId10"/>
          <w:footerReference w:type="first" r:id="rId11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40"/>
        </w:rPr>
        <w:lastRenderedPageBreak/>
        <w:fldChar w:fldCharType="begin"/>
      </w:r>
      <w:r>
        <w:rPr>
          <w:rFonts w:ascii="Times New Roman" w:hAnsi="Times New Roman" w:cs="Times New Roman"/>
          <w:b/>
          <w:sz w:val="40"/>
        </w:rPr>
        <w:instrText xml:space="preserve"> INDEX \e "</w:instrText>
      </w:r>
      <w:r>
        <w:rPr>
          <w:rFonts w:ascii="Times New Roman" w:hAnsi="Times New Roman" w:cs="Times New Roman"/>
          <w:b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b/>
          <w:sz w:val="40"/>
        </w:rPr>
        <w:fldChar w:fldCharType="separate"/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Objetivos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Conclusiones</w:t>
      </w:r>
      <w:r>
        <w:rPr>
          <w:noProof/>
        </w:rPr>
        <w:tab/>
        <w:t>2</w:t>
      </w:r>
    </w:p>
    <w:p w:rsidR="00CF498A" w:rsidRDefault="00CF498A">
      <w:pPr>
        <w:pStyle w:val="ndice1"/>
        <w:tabs>
          <w:tab w:val="right" w:leader="dot" w:pos="8494"/>
        </w:tabs>
        <w:rPr>
          <w:noProof/>
        </w:rPr>
      </w:pPr>
      <w:r w:rsidRPr="00975267">
        <w:rPr>
          <w:rFonts w:ascii="Times New Roman" w:hAnsi="Times New Roman" w:cs="Times New Roman"/>
          <w:b/>
          <w:noProof/>
        </w:rPr>
        <w:t>Firma</w:t>
      </w:r>
      <w:r>
        <w:rPr>
          <w:noProof/>
        </w:rPr>
        <w:tab/>
        <w:t>2</w:t>
      </w:r>
    </w:p>
    <w:p w:rsidR="00CF498A" w:rsidRDefault="00CF498A" w:rsidP="00CD4180">
      <w:pPr>
        <w:rPr>
          <w:rFonts w:ascii="Times New Roman" w:hAnsi="Times New Roman" w:cs="Times New Roman"/>
          <w:b/>
          <w:noProof/>
          <w:sz w:val="40"/>
        </w:rPr>
        <w:sectPr w:rsidR="00CF498A" w:rsidSect="00CF498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fldChar w:fldCharType="end"/>
      </w:r>
    </w:p>
    <w:p w:rsidR="00CF498A" w:rsidRDefault="00CF498A" w:rsidP="00CD4180">
      <w:pPr>
        <w:rPr>
          <w:rFonts w:ascii="Times New Roman" w:hAnsi="Times New Roman" w:cs="Times New Roman"/>
          <w:b/>
          <w:sz w:val="40"/>
        </w:rPr>
      </w:pP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Objetivos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9D7FDA">
        <w:rPr>
          <w:rFonts w:ascii="Times New Roman" w:hAnsi="Times New Roman" w:cs="Times New Roman"/>
          <w:b/>
          <w:sz w:val="40"/>
        </w:rPr>
        <w:instrText>Objetivos</w:instrText>
      </w:r>
      <w:r w:rsidR="00CF498A">
        <w:rPr>
          <w:rFonts w:ascii="Times New Roman" w:hAnsi="Times New Roman" w:cs="Times New Roman"/>
          <w:b/>
          <w:sz w:val="40"/>
        </w:rPr>
        <w:instrText>;01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EF3BA4" w:rsidRDefault="00EF3BA4" w:rsidP="00EF3BA4">
      <w:r>
        <w:t xml:space="preserve">La reunión se enfocó en torno a la interpretación </w:t>
      </w:r>
      <w:r w:rsidR="00716347">
        <w:t>de requerimientos a partir de la letra, así como la comprobación del progreso en cuanto a manual de instalación de S.O y justificación de tecnologías.</w:t>
      </w:r>
    </w:p>
    <w:p w:rsidR="00CD4180" w:rsidRDefault="00CD4180" w:rsidP="00CD4180">
      <w:pPr>
        <w:rPr>
          <w:rFonts w:ascii="Times New Roman" w:hAnsi="Times New Roman" w:cs="Times New Roman"/>
          <w:b/>
          <w:sz w:val="40"/>
        </w:rPr>
      </w:pPr>
      <w:r w:rsidRPr="00CF498A">
        <w:rPr>
          <w:rFonts w:ascii="Times New Roman" w:hAnsi="Times New Roman" w:cs="Times New Roman"/>
          <w:b/>
          <w:sz w:val="40"/>
        </w:rPr>
        <w:t>Conclusiones</w:t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3F4CE4">
        <w:rPr>
          <w:rFonts w:ascii="Times New Roman" w:hAnsi="Times New Roman" w:cs="Times New Roman"/>
          <w:b/>
          <w:sz w:val="40"/>
        </w:rPr>
        <w:instrText>Conclusiones</w:instrText>
      </w:r>
      <w:r w:rsidR="00CF498A">
        <w:rPr>
          <w:rFonts w:ascii="Times New Roman" w:hAnsi="Times New Roman" w:cs="Times New Roman"/>
          <w:b/>
          <w:sz w:val="40"/>
        </w:rPr>
        <w:instrText>;02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p w:rsidR="00716347" w:rsidRPr="00CF498A" w:rsidRDefault="00716347" w:rsidP="00716347">
      <w:r>
        <w:t xml:space="preserve">Se consideran, tras esta reunión, aproximadamente 40 requerimientos posibles. Los mismos serán confirmados con el profesor de ADA en la próxima clase. </w:t>
      </w:r>
      <w:r w:rsidR="00C64C7C">
        <w:t>Tanto el manual de instalación de S.O. como la justificación de tecnologías se encuentran en progreso.</w:t>
      </w: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64C7C">
      <w:pPr>
        <w:rPr>
          <w:rFonts w:ascii="Times New Roman" w:hAnsi="Times New Roman" w:cs="Times New Roman"/>
          <w:b/>
          <w:sz w:val="40"/>
        </w:rPr>
      </w:pPr>
    </w:p>
    <w:p w:rsidR="00C64C7C" w:rsidRDefault="00CD4180">
      <w:pPr>
        <w:rPr>
          <w:rFonts w:ascii="Times New Roman" w:hAnsi="Times New Roman" w:cs="Times New Roman"/>
          <w:b/>
          <w:sz w:val="40"/>
        </w:rPr>
      </w:pPr>
      <w:bookmarkStart w:id="0" w:name="_GoBack"/>
      <w:bookmarkEnd w:id="0"/>
      <w:r w:rsidRPr="00CF498A">
        <w:rPr>
          <w:rFonts w:ascii="Times New Roman" w:hAnsi="Times New Roman" w:cs="Times New Roman"/>
          <w:b/>
          <w:sz w:val="40"/>
        </w:rPr>
        <w:t>Firma</w:t>
      </w:r>
    </w:p>
    <w:p w:rsidR="00A1418B" w:rsidRPr="00CF498A" w:rsidRDefault="00C64C7C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C64C7C">
        <w:rPr>
          <w:rFonts w:ascii="Times New Roman" w:hAnsi="Times New Roman" w:cs="Times New Roman"/>
          <w:b/>
          <w:noProof/>
          <w:sz w:val="40"/>
          <w:lang w:val="es-ES" w:eastAsia="es-ES"/>
        </w:rPr>
        <w:drawing>
          <wp:inline distT="0" distB="0" distL="0" distR="0">
            <wp:extent cx="800100" cy="800100"/>
            <wp:effectExtent l="0" t="0" r="0" b="0"/>
            <wp:docPr id="1" name="Imagen 1" descr="C:\Users\darkfm\Documents\GitHub\ProyectoFinal2019-\Documentacion y planificacion\firmas\Co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fm\Documents\GitHub\ProyectoFinal2019-\Documentacion y planificacion\firmas\Cout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7C">
        <w:rPr>
          <w:rFonts w:ascii="Times New Roman" w:hAnsi="Times New Roman" w:cs="Times New Roman"/>
          <w:b/>
          <w:noProof/>
          <w:sz w:val="40"/>
          <w:lang w:val="es-ES" w:eastAsia="es-ES"/>
        </w:rPr>
        <w:drawing>
          <wp:inline distT="0" distB="0" distL="0" distR="0">
            <wp:extent cx="733425" cy="800100"/>
            <wp:effectExtent l="0" t="0" r="9525" b="0"/>
            <wp:docPr id="2" name="Imagen 2" descr="C:\Users\darkfm\Documents\GitHub\ProyectoFinal2019-\Documentacion y planificacion\firmas\dani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fm\Documents\GitHub\ProyectoFinal2019-\Documentacion y planificacion\firmas\danie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4C7C">
        <w:rPr>
          <w:rFonts w:ascii="Times New Roman" w:hAnsi="Times New Roman" w:cs="Times New Roman"/>
          <w:b/>
          <w:noProof/>
          <w:sz w:val="40"/>
          <w:lang w:val="es-ES" w:eastAsia="es-ES"/>
        </w:rPr>
        <w:drawing>
          <wp:inline distT="0" distB="0" distL="0" distR="0">
            <wp:extent cx="857250" cy="800639"/>
            <wp:effectExtent l="0" t="0" r="0" b="0"/>
            <wp:docPr id="3" name="Imagen 3" descr="C:\Users\darkfm\Documents\GitHub\ProyectoFinal2019-\Documentacion y planificacion\firmas\salv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fm\Documents\GitHub\ProyectoFinal2019-\Documentacion y planificacion\firmas\salvado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0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98A">
        <w:rPr>
          <w:rFonts w:ascii="Times New Roman" w:hAnsi="Times New Roman" w:cs="Times New Roman"/>
          <w:b/>
          <w:sz w:val="40"/>
        </w:rPr>
        <w:fldChar w:fldCharType="begin"/>
      </w:r>
      <w:r w:rsidR="00CF498A">
        <w:instrText xml:space="preserve"> XE "</w:instrText>
      </w:r>
      <w:r w:rsidR="00CF498A" w:rsidRPr="004B7AF1">
        <w:rPr>
          <w:rFonts w:ascii="Times New Roman" w:hAnsi="Times New Roman" w:cs="Times New Roman"/>
          <w:b/>
          <w:sz w:val="40"/>
        </w:rPr>
        <w:instrText>Firma</w:instrText>
      </w:r>
      <w:r w:rsidR="00CF498A">
        <w:rPr>
          <w:rFonts w:ascii="Times New Roman" w:hAnsi="Times New Roman" w:cs="Times New Roman"/>
          <w:b/>
          <w:sz w:val="40"/>
        </w:rPr>
        <w:instrText>;03</w:instrText>
      </w:r>
      <w:r w:rsidR="00CF498A">
        <w:instrText xml:space="preserve">" </w:instrText>
      </w:r>
      <w:r w:rsidR="00CF498A">
        <w:rPr>
          <w:rFonts w:ascii="Times New Roman" w:hAnsi="Times New Roman" w:cs="Times New Roman"/>
          <w:b/>
          <w:sz w:val="40"/>
        </w:rPr>
        <w:fldChar w:fldCharType="end"/>
      </w:r>
    </w:p>
    <w:sectPr w:rsidR="00A1418B" w:rsidRPr="00CF498A" w:rsidSect="00CF498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CE4" w:rsidRDefault="00AC6CE4" w:rsidP="00854316">
      <w:pPr>
        <w:spacing w:after="0" w:line="240" w:lineRule="auto"/>
      </w:pPr>
      <w:r>
        <w:separator/>
      </w:r>
    </w:p>
  </w:endnote>
  <w:endnote w:type="continuationSeparator" w:id="0">
    <w:p w:rsidR="00AC6CE4" w:rsidRDefault="00AC6CE4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0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CE4" w:rsidRDefault="00AC6CE4" w:rsidP="00854316">
      <w:pPr>
        <w:spacing w:after="0" w:line="240" w:lineRule="auto"/>
      </w:pPr>
      <w:r>
        <w:separator/>
      </w:r>
    </w:p>
  </w:footnote>
  <w:footnote w:type="continuationSeparator" w:id="0">
    <w:p w:rsidR="00AC6CE4" w:rsidRDefault="00AC6CE4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6A" w:rsidRDefault="00AC6CE4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08E" w:rsidRDefault="00AC6CE4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16"/>
    <w:rsid w:val="003E608E"/>
    <w:rsid w:val="0050312E"/>
    <w:rsid w:val="00571E2B"/>
    <w:rsid w:val="005C6509"/>
    <w:rsid w:val="00620377"/>
    <w:rsid w:val="00716347"/>
    <w:rsid w:val="00741CDD"/>
    <w:rsid w:val="007E004E"/>
    <w:rsid w:val="00854316"/>
    <w:rsid w:val="00885940"/>
    <w:rsid w:val="00905F4C"/>
    <w:rsid w:val="009C276A"/>
    <w:rsid w:val="00A1418B"/>
    <w:rsid w:val="00AC6CE4"/>
    <w:rsid w:val="00C64C7C"/>
    <w:rsid w:val="00CB38A1"/>
    <w:rsid w:val="00CD4180"/>
    <w:rsid w:val="00CF498A"/>
    <w:rsid w:val="00D61A85"/>
    <w:rsid w:val="00EF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chartTrackingRefBased/>
  <w15:docId w15:val="{05CF5EDB-0845-424D-84B4-28A4B2D8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EF63-D99A-4B1B-9A5A-E4A99ED8E432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747ABC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55"/>
    <w:rsid w:val="004E55BA"/>
    <w:rsid w:val="00747ABC"/>
    <w:rsid w:val="00897878"/>
    <w:rsid w:val="00BF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90102-3150-4954-9304-D678E913C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IF[001]</Template>
  <TotalTime>1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salvador pardinas</cp:lastModifiedBy>
  <cp:revision>2</cp:revision>
  <dcterms:created xsi:type="dcterms:W3CDTF">2019-05-07T07:58:00Z</dcterms:created>
  <dcterms:modified xsi:type="dcterms:W3CDTF">2019-05-07T07:58:00Z</dcterms:modified>
</cp:coreProperties>
</file>